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EFAA1" w14:textId="77777777" w:rsidR="008A0CF0" w:rsidRDefault="008A0CF0" w:rsidP="008A0CF0">
      <w:pPr>
        <w:rPr>
          <w:b/>
          <w:sz w:val="24"/>
          <w:szCs w:val="24"/>
        </w:rPr>
      </w:pPr>
      <w:r>
        <w:rPr>
          <w:b/>
          <w:sz w:val="24"/>
          <w:szCs w:val="24"/>
        </w:rPr>
        <w:t>Layout Arquivos de Cadastros para GLD (Base de Envio de Arquivos ao Sistema PLD).</w:t>
      </w:r>
    </w:p>
    <w:p w14:paraId="6511D671" w14:textId="77777777" w:rsidR="008A0CF0" w:rsidRPr="002A4EA2" w:rsidRDefault="008A0CF0" w:rsidP="008A0CF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Nome dos Arquivos: </w:t>
      </w:r>
      <w:r w:rsidRPr="002A4EA2">
        <w:rPr>
          <w:sz w:val="24"/>
          <w:szCs w:val="24"/>
        </w:rPr>
        <w:t>PXXXI</w:t>
      </w:r>
      <w:r>
        <w:rPr>
          <w:sz w:val="24"/>
          <w:szCs w:val="24"/>
        </w:rPr>
        <w:t>CD</w:t>
      </w:r>
      <w:r w:rsidRPr="002A4EA2">
        <w:rPr>
          <w:sz w:val="24"/>
          <w:szCs w:val="24"/>
        </w:rPr>
        <w:t>GLD Onde XXX é a Sigla do Sistema de Origem.</w:t>
      </w:r>
    </w:p>
    <w:p w14:paraId="785C92BA" w14:textId="77777777" w:rsidR="008A0CF0" w:rsidRPr="00720F6B" w:rsidRDefault="008A0CF0" w:rsidP="008A0CF0">
      <w:pPr>
        <w:rPr>
          <w:b/>
          <w:sz w:val="24"/>
          <w:szCs w:val="24"/>
        </w:rPr>
      </w:pPr>
      <w:r w:rsidRPr="00720F6B">
        <w:rPr>
          <w:b/>
          <w:sz w:val="24"/>
          <w:szCs w:val="24"/>
        </w:rPr>
        <w:t>HEADER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0"/>
        <w:gridCol w:w="2084"/>
        <w:gridCol w:w="2185"/>
        <w:gridCol w:w="1701"/>
        <w:gridCol w:w="2971"/>
      </w:tblGrid>
      <w:tr w:rsidR="008A0CF0" w14:paraId="55B80CEA" w14:textId="77777777" w:rsidTr="00EF485B">
        <w:tc>
          <w:tcPr>
            <w:tcW w:w="1680" w:type="dxa"/>
          </w:tcPr>
          <w:p w14:paraId="1275D612" w14:textId="77777777" w:rsidR="008A0CF0" w:rsidRPr="00720F6B" w:rsidRDefault="008A0CF0" w:rsidP="00EF485B">
            <w:pPr>
              <w:rPr>
                <w:b/>
                <w:sz w:val="24"/>
                <w:szCs w:val="24"/>
              </w:rPr>
            </w:pPr>
            <w:r w:rsidRPr="00720F6B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2084" w:type="dxa"/>
          </w:tcPr>
          <w:p w14:paraId="4DA2249D" w14:textId="77777777" w:rsidR="008A0CF0" w:rsidRPr="00720F6B" w:rsidRDefault="008A0CF0" w:rsidP="00EF485B">
            <w:pPr>
              <w:rPr>
                <w:b/>
                <w:sz w:val="24"/>
                <w:szCs w:val="24"/>
              </w:rPr>
            </w:pPr>
            <w:r w:rsidRPr="00720F6B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185" w:type="dxa"/>
          </w:tcPr>
          <w:p w14:paraId="60637E17" w14:textId="77777777" w:rsidR="008A0CF0" w:rsidRPr="00720F6B" w:rsidRDefault="008A0CF0" w:rsidP="00EF485B">
            <w:pPr>
              <w:rPr>
                <w:b/>
                <w:sz w:val="24"/>
                <w:szCs w:val="24"/>
              </w:rPr>
            </w:pPr>
            <w:r w:rsidRPr="00720F6B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01" w:type="dxa"/>
          </w:tcPr>
          <w:p w14:paraId="63E91723" w14:textId="77777777" w:rsidR="008A0CF0" w:rsidRPr="00720F6B" w:rsidRDefault="008A0CF0" w:rsidP="00EF48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OBRIGATÓRIO</w:t>
            </w:r>
          </w:p>
        </w:tc>
        <w:tc>
          <w:tcPr>
            <w:tcW w:w="2971" w:type="dxa"/>
          </w:tcPr>
          <w:p w14:paraId="0029914E" w14:textId="77777777" w:rsidR="008A0CF0" w:rsidRPr="00720F6B" w:rsidRDefault="008A0CF0" w:rsidP="00EF485B">
            <w:pPr>
              <w:rPr>
                <w:b/>
                <w:sz w:val="24"/>
                <w:szCs w:val="24"/>
              </w:rPr>
            </w:pPr>
            <w:r w:rsidRPr="00720F6B">
              <w:rPr>
                <w:b/>
                <w:sz w:val="24"/>
                <w:szCs w:val="24"/>
              </w:rPr>
              <w:t>OBSERVAÇÃO</w:t>
            </w:r>
          </w:p>
        </w:tc>
      </w:tr>
      <w:tr w:rsidR="008A0CF0" w14:paraId="0CF02B60" w14:textId="77777777" w:rsidTr="00EF485B">
        <w:tc>
          <w:tcPr>
            <w:tcW w:w="1680" w:type="dxa"/>
          </w:tcPr>
          <w:p w14:paraId="10D453F7" w14:textId="77777777" w:rsidR="008A0CF0" w:rsidRPr="00720F6B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TP_REG</w:t>
            </w:r>
          </w:p>
        </w:tc>
        <w:tc>
          <w:tcPr>
            <w:tcW w:w="2084" w:type="dxa"/>
          </w:tcPr>
          <w:p w14:paraId="3CA5DC42" w14:textId="77777777" w:rsidR="008A0CF0" w:rsidRPr="00720F6B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NUMÉRICO </w:t>
            </w:r>
            <w:r w:rsidRPr="00720F6B">
              <w:rPr>
                <w:sz w:val="24"/>
                <w:szCs w:val="24"/>
              </w:rPr>
              <w:t>(1)</w:t>
            </w:r>
          </w:p>
        </w:tc>
        <w:tc>
          <w:tcPr>
            <w:tcW w:w="2185" w:type="dxa"/>
          </w:tcPr>
          <w:p w14:paraId="41FFAC4A" w14:textId="77777777" w:rsidR="008A0CF0" w:rsidRPr="00720F6B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Registro</w:t>
            </w:r>
          </w:p>
        </w:tc>
        <w:tc>
          <w:tcPr>
            <w:tcW w:w="1701" w:type="dxa"/>
          </w:tcPr>
          <w:p w14:paraId="08816455" w14:textId="77777777" w:rsidR="008A0CF0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971" w:type="dxa"/>
          </w:tcPr>
          <w:p w14:paraId="66F2D55C" w14:textId="77777777" w:rsidR="008A0CF0" w:rsidRPr="00720F6B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Fixo 1</w:t>
            </w:r>
          </w:p>
        </w:tc>
      </w:tr>
      <w:tr w:rsidR="008A0CF0" w14:paraId="092AC35D" w14:textId="77777777" w:rsidTr="00EF485B">
        <w:tc>
          <w:tcPr>
            <w:tcW w:w="1680" w:type="dxa"/>
          </w:tcPr>
          <w:p w14:paraId="74BCCC80" w14:textId="77777777" w:rsidR="008A0CF0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DT_ARQ</w:t>
            </w:r>
          </w:p>
        </w:tc>
        <w:tc>
          <w:tcPr>
            <w:tcW w:w="2084" w:type="dxa"/>
          </w:tcPr>
          <w:p w14:paraId="09FE4769" w14:textId="77777777" w:rsidR="008A0CF0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(8)</w:t>
            </w:r>
          </w:p>
        </w:tc>
        <w:tc>
          <w:tcPr>
            <w:tcW w:w="2185" w:type="dxa"/>
          </w:tcPr>
          <w:p w14:paraId="7B0632D3" w14:textId="77777777" w:rsidR="008A0CF0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referência do arquivo</w:t>
            </w:r>
          </w:p>
        </w:tc>
        <w:tc>
          <w:tcPr>
            <w:tcW w:w="1701" w:type="dxa"/>
          </w:tcPr>
          <w:p w14:paraId="37D8C4E2" w14:textId="77777777" w:rsidR="008A0CF0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971" w:type="dxa"/>
          </w:tcPr>
          <w:p w14:paraId="1205F23D" w14:textId="77777777" w:rsidR="008A0CF0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AAAAMMDD</w:t>
            </w:r>
          </w:p>
        </w:tc>
      </w:tr>
      <w:tr w:rsidR="008A0CF0" w14:paraId="5AE66475" w14:textId="77777777" w:rsidTr="00EF485B">
        <w:tc>
          <w:tcPr>
            <w:tcW w:w="1680" w:type="dxa"/>
          </w:tcPr>
          <w:p w14:paraId="489578E9" w14:textId="791CA1A8" w:rsidR="008A0CF0" w:rsidRDefault="001465D4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SG_SIS</w:t>
            </w:r>
          </w:p>
        </w:tc>
        <w:tc>
          <w:tcPr>
            <w:tcW w:w="2084" w:type="dxa"/>
          </w:tcPr>
          <w:p w14:paraId="294C7057" w14:textId="5A72ABE1" w:rsidR="008A0CF0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ALFANUMÉRICO </w:t>
            </w:r>
            <w:r w:rsidR="001465D4">
              <w:rPr>
                <w:sz w:val="24"/>
                <w:szCs w:val="24"/>
              </w:rPr>
              <w:t xml:space="preserve"> (3)</w:t>
            </w:r>
          </w:p>
        </w:tc>
        <w:tc>
          <w:tcPr>
            <w:tcW w:w="2185" w:type="dxa"/>
          </w:tcPr>
          <w:p w14:paraId="747E9072" w14:textId="7C38CEB2" w:rsidR="008A0CF0" w:rsidRDefault="001465D4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Sigla </w:t>
            </w:r>
            <w:r w:rsidR="008A0CF0">
              <w:rPr>
                <w:sz w:val="24"/>
                <w:szCs w:val="24"/>
              </w:rPr>
              <w:t>do Sistema que gerou o arquivo.</w:t>
            </w:r>
          </w:p>
        </w:tc>
        <w:tc>
          <w:tcPr>
            <w:tcW w:w="1701" w:type="dxa"/>
          </w:tcPr>
          <w:p w14:paraId="36785343" w14:textId="77777777" w:rsidR="008A0CF0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971" w:type="dxa"/>
          </w:tcPr>
          <w:p w14:paraId="411EEFE8" w14:textId="77777777" w:rsidR="008A0CF0" w:rsidRDefault="008A0CF0" w:rsidP="00EF485B">
            <w:pPr>
              <w:rPr>
                <w:sz w:val="24"/>
                <w:szCs w:val="24"/>
              </w:rPr>
            </w:pPr>
          </w:p>
        </w:tc>
      </w:tr>
    </w:tbl>
    <w:p w14:paraId="53A8B9CA" w14:textId="77777777" w:rsidR="004C50C4" w:rsidRDefault="00A231C1"/>
    <w:p w14:paraId="0AEC59B2" w14:textId="77777777" w:rsidR="008A0CF0" w:rsidRDefault="008A0CF0" w:rsidP="008A0CF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CADASTRO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2"/>
        <w:gridCol w:w="2020"/>
        <w:gridCol w:w="2522"/>
        <w:gridCol w:w="1665"/>
        <w:gridCol w:w="2790"/>
      </w:tblGrid>
      <w:tr w:rsidR="008A0CF0" w14:paraId="07DD5D18" w14:textId="77777777" w:rsidTr="00EF485B">
        <w:tc>
          <w:tcPr>
            <w:tcW w:w="1572" w:type="dxa"/>
          </w:tcPr>
          <w:p w14:paraId="2839B6F1" w14:textId="77777777" w:rsidR="008A0CF0" w:rsidRPr="00720F6B" w:rsidRDefault="008A0CF0" w:rsidP="00EF485B">
            <w:pPr>
              <w:rPr>
                <w:b/>
                <w:sz w:val="24"/>
                <w:szCs w:val="24"/>
              </w:rPr>
            </w:pPr>
            <w:r w:rsidRPr="00720F6B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2020" w:type="dxa"/>
          </w:tcPr>
          <w:p w14:paraId="492BF4A5" w14:textId="77777777" w:rsidR="008A0CF0" w:rsidRPr="00720F6B" w:rsidRDefault="008A0CF0" w:rsidP="00EF485B">
            <w:pPr>
              <w:rPr>
                <w:b/>
                <w:sz w:val="24"/>
                <w:szCs w:val="24"/>
              </w:rPr>
            </w:pPr>
            <w:r w:rsidRPr="00720F6B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522" w:type="dxa"/>
          </w:tcPr>
          <w:p w14:paraId="36554784" w14:textId="77777777" w:rsidR="008A0CF0" w:rsidRPr="00720F6B" w:rsidRDefault="008A0CF0" w:rsidP="00EF485B">
            <w:pPr>
              <w:rPr>
                <w:b/>
                <w:sz w:val="24"/>
                <w:szCs w:val="24"/>
              </w:rPr>
            </w:pPr>
            <w:r w:rsidRPr="00720F6B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65" w:type="dxa"/>
          </w:tcPr>
          <w:p w14:paraId="00A56A2D" w14:textId="77777777" w:rsidR="008A0CF0" w:rsidRPr="00720F6B" w:rsidRDefault="008A0CF0" w:rsidP="00EF48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OBRIGATÓRIO</w:t>
            </w:r>
          </w:p>
        </w:tc>
        <w:tc>
          <w:tcPr>
            <w:tcW w:w="2790" w:type="dxa"/>
          </w:tcPr>
          <w:p w14:paraId="64E6DDF1" w14:textId="77777777" w:rsidR="008A0CF0" w:rsidRPr="00720F6B" w:rsidRDefault="008A0CF0" w:rsidP="00EF485B">
            <w:pPr>
              <w:rPr>
                <w:b/>
                <w:sz w:val="24"/>
                <w:szCs w:val="24"/>
              </w:rPr>
            </w:pPr>
            <w:r w:rsidRPr="00720F6B">
              <w:rPr>
                <w:b/>
                <w:sz w:val="24"/>
                <w:szCs w:val="24"/>
              </w:rPr>
              <w:t>OBSERVAÇÃO</w:t>
            </w:r>
          </w:p>
        </w:tc>
      </w:tr>
      <w:tr w:rsidR="008A0CF0" w14:paraId="41DFE9B9" w14:textId="77777777" w:rsidTr="00EF485B">
        <w:tc>
          <w:tcPr>
            <w:tcW w:w="1572" w:type="dxa"/>
          </w:tcPr>
          <w:p w14:paraId="524907EE" w14:textId="77777777" w:rsidR="008A0CF0" w:rsidRPr="00720F6B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TP_REG</w:t>
            </w:r>
          </w:p>
        </w:tc>
        <w:tc>
          <w:tcPr>
            <w:tcW w:w="2020" w:type="dxa"/>
          </w:tcPr>
          <w:p w14:paraId="56C227BA" w14:textId="77777777" w:rsidR="008A0CF0" w:rsidRPr="00720F6B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NUMERICO </w:t>
            </w:r>
            <w:r w:rsidRPr="00720F6B">
              <w:rPr>
                <w:sz w:val="24"/>
                <w:szCs w:val="24"/>
              </w:rPr>
              <w:t>(1)</w:t>
            </w:r>
          </w:p>
        </w:tc>
        <w:tc>
          <w:tcPr>
            <w:tcW w:w="2522" w:type="dxa"/>
          </w:tcPr>
          <w:p w14:paraId="717AE47B" w14:textId="77777777" w:rsidR="008A0CF0" w:rsidRPr="00720F6B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Registro</w:t>
            </w:r>
          </w:p>
        </w:tc>
        <w:tc>
          <w:tcPr>
            <w:tcW w:w="1665" w:type="dxa"/>
          </w:tcPr>
          <w:p w14:paraId="129C41B1" w14:textId="77777777" w:rsidR="008A0CF0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790" w:type="dxa"/>
          </w:tcPr>
          <w:p w14:paraId="0F90D249" w14:textId="77777777" w:rsidR="008A0CF0" w:rsidRPr="00720F6B" w:rsidRDefault="008A0CF0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Fixo 2</w:t>
            </w:r>
          </w:p>
        </w:tc>
      </w:tr>
      <w:tr w:rsidR="008A0CF0" w14:paraId="7DF26D15" w14:textId="77777777" w:rsidTr="00EF485B">
        <w:tc>
          <w:tcPr>
            <w:tcW w:w="1572" w:type="dxa"/>
          </w:tcPr>
          <w:p w14:paraId="461648AE" w14:textId="77777777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DC_PES</w:t>
            </w:r>
          </w:p>
        </w:tc>
        <w:tc>
          <w:tcPr>
            <w:tcW w:w="2020" w:type="dxa"/>
          </w:tcPr>
          <w:p w14:paraId="5FEF1952" w14:textId="3D62BE92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 (14)</w:t>
            </w:r>
          </w:p>
        </w:tc>
        <w:tc>
          <w:tcPr>
            <w:tcW w:w="2522" w:type="dxa"/>
          </w:tcPr>
          <w:p w14:paraId="72AB3E05" w14:textId="77777777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(CPF/CNPJ) da Pessoa/Empresa</w:t>
            </w:r>
          </w:p>
        </w:tc>
        <w:tc>
          <w:tcPr>
            <w:tcW w:w="1665" w:type="dxa"/>
          </w:tcPr>
          <w:p w14:paraId="2E7740DA" w14:textId="77777777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790" w:type="dxa"/>
          </w:tcPr>
          <w:p w14:paraId="2FFFA890" w14:textId="77777777" w:rsidR="008A0CF0" w:rsidRDefault="008A0CF0" w:rsidP="008A0CF0">
            <w:pPr>
              <w:rPr>
                <w:sz w:val="24"/>
                <w:szCs w:val="24"/>
              </w:rPr>
            </w:pPr>
          </w:p>
        </w:tc>
      </w:tr>
      <w:tr w:rsidR="008A0CF0" w14:paraId="21C76ED1" w14:textId="77777777" w:rsidTr="00EF485B">
        <w:tc>
          <w:tcPr>
            <w:tcW w:w="1572" w:type="dxa"/>
          </w:tcPr>
          <w:p w14:paraId="584FB77D" w14:textId="77777777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TP_PES</w:t>
            </w:r>
          </w:p>
        </w:tc>
        <w:tc>
          <w:tcPr>
            <w:tcW w:w="2020" w:type="dxa"/>
          </w:tcPr>
          <w:p w14:paraId="053F0FCE" w14:textId="77777777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 (1)</w:t>
            </w:r>
          </w:p>
        </w:tc>
        <w:tc>
          <w:tcPr>
            <w:tcW w:w="2522" w:type="dxa"/>
          </w:tcPr>
          <w:p w14:paraId="5F4DF9B2" w14:textId="77777777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da Pessoa</w:t>
            </w:r>
          </w:p>
        </w:tc>
        <w:tc>
          <w:tcPr>
            <w:tcW w:w="1665" w:type="dxa"/>
          </w:tcPr>
          <w:p w14:paraId="4D7113C8" w14:textId="77777777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790" w:type="dxa"/>
          </w:tcPr>
          <w:p w14:paraId="0610ABA3" w14:textId="77777777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– Física</w:t>
            </w:r>
          </w:p>
          <w:p w14:paraId="489546BC" w14:textId="77777777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– Jurídica</w:t>
            </w:r>
          </w:p>
        </w:tc>
      </w:tr>
      <w:tr w:rsidR="008A0CF0" w14:paraId="24B0252E" w14:textId="77777777" w:rsidTr="00EF485B">
        <w:tc>
          <w:tcPr>
            <w:tcW w:w="1572" w:type="dxa"/>
          </w:tcPr>
          <w:p w14:paraId="7AF31D91" w14:textId="77777777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NM_PES</w:t>
            </w:r>
          </w:p>
        </w:tc>
        <w:tc>
          <w:tcPr>
            <w:tcW w:w="2020" w:type="dxa"/>
          </w:tcPr>
          <w:p w14:paraId="5BC2351E" w14:textId="594AB368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 (</w:t>
            </w:r>
            <w:r w:rsidR="001F4C57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22" w:type="dxa"/>
          </w:tcPr>
          <w:p w14:paraId="447C9A0A" w14:textId="77777777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Pessoa/Empresa</w:t>
            </w:r>
          </w:p>
        </w:tc>
        <w:tc>
          <w:tcPr>
            <w:tcW w:w="1665" w:type="dxa"/>
          </w:tcPr>
          <w:p w14:paraId="7B2E38D0" w14:textId="77777777" w:rsidR="008A0CF0" w:rsidRDefault="008A0CF0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790" w:type="dxa"/>
          </w:tcPr>
          <w:p w14:paraId="374672D5" w14:textId="77777777" w:rsidR="008A0CF0" w:rsidRDefault="008A0CF0" w:rsidP="008A0CF0">
            <w:pPr>
              <w:rPr>
                <w:sz w:val="24"/>
                <w:szCs w:val="24"/>
              </w:rPr>
            </w:pPr>
          </w:p>
        </w:tc>
      </w:tr>
      <w:tr w:rsidR="00375EDC" w14:paraId="22A09005" w14:textId="77777777" w:rsidTr="00EF485B">
        <w:tc>
          <w:tcPr>
            <w:tcW w:w="1572" w:type="dxa"/>
          </w:tcPr>
          <w:p w14:paraId="148F1A59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CD_CEP</w:t>
            </w:r>
          </w:p>
        </w:tc>
        <w:tc>
          <w:tcPr>
            <w:tcW w:w="2020" w:type="dxa"/>
          </w:tcPr>
          <w:p w14:paraId="50F28A7E" w14:textId="1035C71A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 (8)</w:t>
            </w:r>
          </w:p>
        </w:tc>
        <w:tc>
          <w:tcPr>
            <w:tcW w:w="2522" w:type="dxa"/>
          </w:tcPr>
          <w:p w14:paraId="03B7EC87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CEP da Pessoa/Empresa</w:t>
            </w:r>
          </w:p>
        </w:tc>
        <w:tc>
          <w:tcPr>
            <w:tcW w:w="1665" w:type="dxa"/>
          </w:tcPr>
          <w:p w14:paraId="41F9A7F9" w14:textId="77777777" w:rsidR="00375EDC" w:rsidRDefault="00375EDC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790" w:type="dxa"/>
          </w:tcPr>
          <w:p w14:paraId="21ADC663" w14:textId="77777777" w:rsidR="00375EDC" w:rsidRDefault="00375EDC" w:rsidP="00375EDC">
            <w:pPr>
              <w:rPr>
                <w:sz w:val="24"/>
                <w:szCs w:val="24"/>
              </w:rPr>
            </w:pPr>
          </w:p>
        </w:tc>
      </w:tr>
      <w:tr w:rsidR="00375EDC" w14:paraId="3AD5B4F1" w14:textId="77777777" w:rsidTr="00EF485B">
        <w:tc>
          <w:tcPr>
            <w:tcW w:w="1572" w:type="dxa"/>
          </w:tcPr>
          <w:p w14:paraId="04C1D14F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DS_LOG</w:t>
            </w:r>
          </w:p>
        </w:tc>
        <w:tc>
          <w:tcPr>
            <w:tcW w:w="2020" w:type="dxa"/>
          </w:tcPr>
          <w:p w14:paraId="1A876DBD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 (50)</w:t>
            </w:r>
          </w:p>
        </w:tc>
        <w:tc>
          <w:tcPr>
            <w:tcW w:w="2522" w:type="dxa"/>
          </w:tcPr>
          <w:p w14:paraId="58899B50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Logradouro da Pessoa/Empresa</w:t>
            </w:r>
          </w:p>
        </w:tc>
        <w:tc>
          <w:tcPr>
            <w:tcW w:w="1665" w:type="dxa"/>
          </w:tcPr>
          <w:p w14:paraId="321839FC" w14:textId="77777777" w:rsidR="00375EDC" w:rsidRDefault="00375EDC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790" w:type="dxa"/>
          </w:tcPr>
          <w:p w14:paraId="66753DEE" w14:textId="77777777" w:rsidR="00375EDC" w:rsidRDefault="00375EDC" w:rsidP="00375EDC">
            <w:pPr>
              <w:rPr>
                <w:sz w:val="24"/>
                <w:szCs w:val="24"/>
              </w:rPr>
            </w:pPr>
          </w:p>
        </w:tc>
      </w:tr>
      <w:tr w:rsidR="00375EDC" w14:paraId="76C51484" w14:textId="77777777" w:rsidTr="00EF485B">
        <w:tc>
          <w:tcPr>
            <w:tcW w:w="1572" w:type="dxa"/>
          </w:tcPr>
          <w:p w14:paraId="338B6774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DS_CPL</w:t>
            </w:r>
          </w:p>
        </w:tc>
        <w:tc>
          <w:tcPr>
            <w:tcW w:w="2020" w:type="dxa"/>
          </w:tcPr>
          <w:p w14:paraId="060CA82F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 (50)</w:t>
            </w:r>
          </w:p>
        </w:tc>
        <w:tc>
          <w:tcPr>
            <w:tcW w:w="2522" w:type="dxa"/>
          </w:tcPr>
          <w:p w14:paraId="2E9CBACA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complemento do  Logradouro da Pessoa/Empresa</w:t>
            </w:r>
          </w:p>
        </w:tc>
        <w:tc>
          <w:tcPr>
            <w:tcW w:w="1665" w:type="dxa"/>
          </w:tcPr>
          <w:p w14:paraId="4DB69533" w14:textId="77777777" w:rsidR="00375EDC" w:rsidRDefault="00375EDC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790" w:type="dxa"/>
          </w:tcPr>
          <w:p w14:paraId="708699BE" w14:textId="77777777" w:rsidR="00375EDC" w:rsidRDefault="00375EDC" w:rsidP="00375EDC">
            <w:pPr>
              <w:rPr>
                <w:sz w:val="24"/>
                <w:szCs w:val="24"/>
              </w:rPr>
            </w:pPr>
          </w:p>
        </w:tc>
      </w:tr>
      <w:tr w:rsidR="00375EDC" w14:paraId="646C3AD6" w14:textId="77777777" w:rsidTr="00EF485B">
        <w:tc>
          <w:tcPr>
            <w:tcW w:w="1572" w:type="dxa"/>
          </w:tcPr>
          <w:p w14:paraId="01B10DF5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DS_BAI</w:t>
            </w:r>
          </w:p>
        </w:tc>
        <w:tc>
          <w:tcPr>
            <w:tcW w:w="2020" w:type="dxa"/>
          </w:tcPr>
          <w:p w14:paraId="0071292E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 (50)</w:t>
            </w:r>
          </w:p>
        </w:tc>
        <w:tc>
          <w:tcPr>
            <w:tcW w:w="2522" w:type="dxa"/>
          </w:tcPr>
          <w:p w14:paraId="10456D88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Bairro da Pessoa/Empresa</w:t>
            </w:r>
          </w:p>
        </w:tc>
        <w:tc>
          <w:tcPr>
            <w:tcW w:w="1665" w:type="dxa"/>
          </w:tcPr>
          <w:p w14:paraId="5287BE23" w14:textId="77777777" w:rsidR="00375EDC" w:rsidRDefault="00375EDC" w:rsidP="008A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790" w:type="dxa"/>
          </w:tcPr>
          <w:p w14:paraId="3C961339" w14:textId="77777777" w:rsidR="00375EDC" w:rsidRDefault="00375EDC" w:rsidP="00375EDC">
            <w:pPr>
              <w:rPr>
                <w:sz w:val="24"/>
                <w:szCs w:val="24"/>
              </w:rPr>
            </w:pPr>
          </w:p>
        </w:tc>
      </w:tr>
      <w:tr w:rsidR="00375EDC" w14:paraId="1070C67A" w14:textId="77777777" w:rsidTr="00EF485B">
        <w:tc>
          <w:tcPr>
            <w:tcW w:w="1572" w:type="dxa"/>
          </w:tcPr>
          <w:p w14:paraId="271A085F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DS_LOC</w:t>
            </w:r>
          </w:p>
        </w:tc>
        <w:tc>
          <w:tcPr>
            <w:tcW w:w="2020" w:type="dxa"/>
          </w:tcPr>
          <w:p w14:paraId="2CBFFC2E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 (50)</w:t>
            </w:r>
          </w:p>
        </w:tc>
        <w:tc>
          <w:tcPr>
            <w:tcW w:w="2522" w:type="dxa"/>
          </w:tcPr>
          <w:p w14:paraId="5C3A381E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Localidade/Cidade da Pessoa/Empresa</w:t>
            </w:r>
          </w:p>
        </w:tc>
        <w:tc>
          <w:tcPr>
            <w:tcW w:w="1665" w:type="dxa"/>
          </w:tcPr>
          <w:p w14:paraId="4087B4B5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790" w:type="dxa"/>
          </w:tcPr>
          <w:p w14:paraId="312C6D7B" w14:textId="77777777" w:rsidR="00375EDC" w:rsidRDefault="00375EDC" w:rsidP="00375EDC">
            <w:pPr>
              <w:rPr>
                <w:sz w:val="24"/>
                <w:szCs w:val="24"/>
              </w:rPr>
            </w:pPr>
          </w:p>
        </w:tc>
      </w:tr>
      <w:tr w:rsidR="00375EDC" w14:paraId="4EB76076" w14:textId="77777777" w:rsidTr="00EF485B">
        <w:tc>
          <w:tcPr>
            <w:tcW w:w="1572" w:type="dxa"/>
          </w:tcPr>
          <w:p w14:paraId="517AF20A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DS_UFE</w:t>
            </w:r>
          </w:p>
        </w:tc>
        <w:tc>
          <w:tcPr>
            <w:tcW w:w="2020" w:type="dxa"/>
          </w:tcPr>
          <w:p w14:paraId="74A43A8D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 (2)</w:t>
            </w:r>
          </w:p>
        </w:tc>
        <w:tc>
          <w:tcPr>
            <w:tcW w:w="2522" w:type="dxa"/>
          </w:tcPr>
          <w:p w14:paraId="5B673A04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Sigla da UF da Pessoa/Empresa</w:t>
            </w:r>
          </w:p>
        </w:tc>
        <w:tc>
          <w:tcPr>
            <w:tcW w:w="1665" w:type="dxa"/>
          </w:tcPr>
          <w:p w14:paraId="2229A2F7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790" w:type="dxa"/>
          </w:tcPr>
          <w:p w14:paraId="325DACB5" w14:textId="77777777" w:rsidR="00375EDC" w:rsidRDefault="00375EDC" w:rsidP="00375EDC">
            <w:pPr>
              <w:rPr>
                <w:sz w:val="24"/>
                <w:szCs w:val="24"/>
              </w:rPr>
            </w:pPr>
          </w:p>
        </w:tc>
      </w:tr>
      <w:tr w:rsidR="00375EDC" w14:paraId="11B1A8BD" w14:textId="77777777" w:rsidTr="00EF485B">
        <w:tc>
          <w:tcPr>
            <w:tcW w:w="1572" w:type="dxa"/>
          </w:tcPr>
          <w:p w14:paraId="6BFC7E5C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NU_TEL</w:t>
            </w:r>
          </w:p>
        </w:tc>
        <w:tc>
          <w:tcPr>
            <w:tcW w:w="2020" w:type="dxa"/>
          </w:tcPr>
          <w:p w14:paraId="5088740D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 (15)</w:t>
            </w:r>
          </w:p>
        </w:tc>
        <w:tc>
          <w:tcPr>
            <w:tcW w:w="2522" w:type="dxa"/>
          </w:tcPr>
          <w:p w14:paraId="1DD8EE77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Telefone da Pessoa/Empresa</w:t>
            </w:r>
          </w:p>
        </w:tc>
        <w:tc>
          <w:tcPr>
            <w:tcW w:w="1665" w:type="dxa"/>
          </w:tcPr>
          <w:p w14:paraId="2641199B" w14:textId="77777777" w:rsidR="00375EDC" w:rsidRDefault="00375EDC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790" w:type="dxa"/>
          </w:tcPr>
          <w:p w14:paraId="2A802900" w14:textId="77777777" w:rsidR="00375EDC" w:rsidRDefault="00375EDC" w:rsidP="00375EDC">
            <w:pPr>
              <w:rPr>
                <w:sz w:val="24"/>
                <w:szCs w:val="24"/>
              </w:rPr>
            </w:pPr>
          </w:p>
        </w:tc>
      </w:tr>
      <w:tr w:rsidR="00375EDC" w14:paraId="062539EF" w14:textId="77777777" w:rsidTr="00EF485B">
        <w:tc>
          <w:tcPr>
            <w:tcW w:w="1572" w:type="dxa"/>
          </w:tcPr>
          <w:p w14:paraId="67A315ED" w14:textId="77777777" w:rsidR="00375EDC" w:rsidRDefault="00F44AAF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TP_PEP</w:t>
            </w:r>
          </w:p>
        </w:tc>
        <w:tc>
          <w:tcPr>
            <w:tcW w:w="2020" w:type="dxa"/>
          </w:tcPr>
          <w:p w14:paraId="768D18EF" w14:textId="77777777" w:rsidR="00375EDC" w:rsidRDefault="00F44AAF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 (1)</w:t>
            </w:r>
          </w:p>
        </w:tc>
        <w:tc>
          <w:tcPr>
            <w:tcW w:w="2522" w:type="dxa"/>
          </w:tcPr>
          <w:p w14:paraId="1E0281FC" w14:textId="77777777" w:rsidR="00375EDC" w:rsidRDefault="00F44AAF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Indicativo de PEP – Pessoa Exposta Politicamente</w:t>
            </w:r>
          </w:p>
        </w:tc>
        <w:tc>
          <w:tcPr>
            <w:tcW w:w="1665" w:type="dxa"/>
          </w:tcPr>
          <w:p w14:paraId="61416F72" w14:textId="77777777" w:rsidR="00375EDC" w:rsidRDefault="00F44AAF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790" w:type="dxa"/>
          </w:tcPr>
          <w:p w14:paraId="265D4C85" w14:textId="77777777" w:rsidR="00375EDC" w:rsidRDefault="00F44AAF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– Sim</w:t>
            </w:r>
          </w:p>
          <w:p w14:paraId="644D5791" w14:textId="77777777" w:rsidR="00F44AAF" w:rsidRDefault="00F44AAF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Não</w:t>
            </w:r>
          </w:p>
        </w:tc>
      </w:tr>
      <w:tr w:rsidR="00F44AAF" w14:paraId="2FE8419B" w14:textId="77777777" w:rsidTr="00EF485B">
        <w:tc>
          <w:tcPr>
            <w:tcW w:w="1572" w:type="dxa"/>
          </w:tcPr>
          <w:p w14:paraId="5D2C3AA6" w14:textId="77777777" w:rsidR="00F44AAF" w:rsidRDefault="00DE1A23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DS_EMT</w:t>
            </w:r>
          </w:p>
        </w:tc>
        <w:tc>
          <w:tcPr>
            <w:tcW w:w="2020" w:type="dxa"/>
          </w:tcPr>
          <w:p w14:paraId="04D2CE52" w14:textId="77777777" w:rsidR="00F44AAF" w:rsidRDefault="00DE1A23" w:rsidP="00DE1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 (50)</w:t>
            </w:r>
          </w:p>
        </w:tc>
        <w:tc>
          <w:tcPr>
            <w:tcW w:w="2522" w:type="dxa"/>
          </w:tcPr>
          <w:p w14:paraId="2641D55D" w14:textId="77777777" w:rsidR="00F44AAF" w:rsidRDefault="00DE1A23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 onde a Pessoa Trabalha</w:t>
            </w:r>
          </w:p>
        </w:tc>
        <w:tc>
          <w:tcPr>
            <w:tcW w:w="1665" w:type="dxa"/>
          </w:tcPr>
          <w:p w14:paraId="46A325C1" w14:textId="77777777" w:rsidR="00F44AAF" w:rsidRDefault="00DE1A23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790" w:type="dxa"/>
          </w:tcPr>
          <w:p w14:paraId="7BEC3633" w14:textId="77777777" w:rsidR="00F44AAF" w:rsidRDefault="00F44AAF" w:rsidP="00375EDC">
            <w:pPr>
              <w:rPr>
                <w:sz w:val="24"/>
                <w:szCs w:val="24"/>
              </w:rPr>
            </w:pPr>
          </w:p>
        </w:tc>
      </w:tr>
      <w:tr w:rsidR="00DE1A23" w14:paraId="0F41DA99" w14:textId="77777777" w:rsidTr="00EF485B">
        <w:tc>
          <w:tcPr>
            <w:tcW w:w="1572" w:type="dxa"/>
          </w:tcPr>
          <w:p w14:paraId="7C29B38B" w14:textId="77777777" w:rsidR="00DE1A23" w:rsidRDefault="00DE1A23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DT_NAS</w:t>
            </w:r>
          </w:p>
        </w:tc>
        <w:tc>
          <w:tcPr>
            <w:tcW w:w="2020" w:type="dxa"/>
          </w:tcPr>
          <w:p w14:paraId="66D9CC56" w14:textId="77777777" w:rsidR="00DE1A23" w:rsidRDefault="00DE1A23" w:rsidP="00DE1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(8)</w:t>
            </w:r>
          </w:p>
        </w:tc>
        <w:tc>
          <w:tcPr>
            <w:tcW w:w="2522" w:type="dxa"/>
          </w:tcPr>
          <w:p w14:paraId="4C80EE5C" w14:textId="77777777" w:rsidR="00DE1A23" w:rsidRDefault="00DE1A23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Nascimento da Pessoa/</w:t>
            </w:r>
            <w:r w:rsidR="00772F22">
              <w:rPr>
                <w:sz w:val="24"/>
                <w:szCs w:val="24"/>
              </w:rPr>
              <w:t>Constituição da Empresa</w:t>
            </w:r>
          </w:p>
        </w:tc>
        <w:tc>
          <w:tcPr>
            <w:tcW w:w="1665" w:type="dxa"/>
          </w:tcPr>
          <w:p w14:paraId="09452793" w14:textId="77777777" w:rsidR="00DE1A23" w:rsidRDefault="00772F22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790" w:type="dxa"/>
          </w:tcPr>
          <w:p w14:paraId="3D0BF850" w14:textId="77777777" w:rsidR="00DE1A23" w:rsidRDefault="00772F22" w:rsidP="0037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AAAAMMDD</w:t>
            </w:r>
          </w:p>
        </w:tc>
      </w:tr>
      <w:tr w:rsidR="00772F22" w14:paraId="3BACAC5E" w14:textId="77777777" w:rsidTr="00EF485B">
        <w:tc>
          <w:tcPr>
            <w:tcW w:w="1572" w:type="dxa"/>
          </w:tcPr>
          <w:p w14:paraId="6C6BE8A2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CD_PRF</w:t>
            </w:r>
          </w:p>
        </w:tc>
        <w:tc>
          <w:tcPr>
            <w:tcW w:w="2020" w:type="dxa"/>
          </w:tcPr>
          <w:p w14:paraId="02C892E1" w14:textId="7A23DEAC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 (1)</w:t>
            </w:r>
          </w:p>
        </w:tc>
        <w:tc>
          <w:tcPr>
            <w:tcW w:w="2522" w:type="dxa"/>
          </w:tcPr>
          <w:p w14:paraId="63B7774F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Porte da Empresa na Receita Federal</w:t>
            </w:r>
          </w:p>
        </w:tc>
        <w:tc>
          <w:tcPr>
            <w:tcW w:w="1665" w:type="dxa"/>
          </w:tcPr>
          <w:p w14:paraId="10690D09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790" w:type="dxa"/>
          </w:tcPr>
          <w:p w14:paraId="2925DC00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Sistema GCB</w:t>
            </w:r>
          </w:p>
          <w:p w14:paraId="2C75BBA6" w14:textId="77777777" w:rsidR="00701F5F" w:rsidRDefault="00701F5F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(Atributo </w:t>
            </w:r>
            <w:r w:rsidRPr="00701F5F">
              <w:rPr>
                <w:sz w:val="24"/>
                <w:szCs w:val="24"/>
              </w:rPr>
              <w:t>RGSIDPTERFB</w:t>
            </w:r>
            <w:r>
              <w:rPr>
                <w:sz w:val="24"/>
                <w:szCs w:val="24"/>
              </w:rPr>
              <w:t>)</w:t>
            </w:r>
          </w:p>
        </w:tc>
      </w:tr>
      <w:tr w:rsidR="00772F22" w14:paraId="226E8423" w14:textId="77777777" w:rsidTr="00EF485B">
        <w:tc>
          <w:tcPr>
            <w:tcW w:w="1572" w:type="dxa"/>
          </w:tcPr>
          <w:p w14:paraId="6A5D5C8D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CD_NJU</w:t>
            </w:r>
          </w:p>
        </w:tc>
        <w:tc>
          <w:tcPr>
            <w:tcW w:w="2020" w:type="dxa"/>
          </w:tcPr>
          <w:p w14:paraId="1AB4753A" w14:textId="4D226F75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 (3)</w:t>
            </w:r>
          </w:p>
        </w:tc>
        <w:tc>
          <w:tcPr>
            <w:tcW w:w="2522" w:type="dxa"/>
          </w:tcPr>
          <w:p w14:paraId="1801EA0B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da Natureza Jurídica da Empresa</w:t>
            </w:r>
          </w:p>
        </w:tc>
        <w:tc>
          <w:tcPr>
            <w:tcW w:w="1665" w:type="dxa"/>
          </w:tcPr>
          <w:p w14:paraId="1C7C75C6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790" w:type="dxa"/>
          </w:tcPr>
          <w:p w14:paraId="6DBEF53C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Sistema GCB</w:t>
            </w:r>
          </w:p>
          <w:p w14:paraId="51D2E380" w14:textId="77777777" w:rsidR="004B15CC" w:rsidRDefault="004B15CC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(Atributo </w:t>
            </w:r>
            <w:r w:rsidRPr="004B15CC">
              <w:rPr>
                <w:sz w:val="24"/>
                <w:szCs w:val="24"/>
              </w:rPr>
              <w:t>NJUCD</w:t>
            </w:r>
            <w:r>
              <w:rPr>
                <w:sz w:val="24"/>
                <w:szCs w:val="24"/>
              </w:rPr>
              <w:t>)</w:t>
            </w:r>
          </w:p>
        </w:tc>
      </w:tr>
      <w:tr w:rsidR="00772F22" w14:paraId="24B7B3A0" w14:textId="77777777" w:rsidTr="00EF485B">
        <w:tc>
          <w:tcPr>
            <w:tcW w:w="1572" w:type="dxa"/>
          </w:tcPr>
          <w:p w14:paraId="04CFF601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CD_RAT</w:t>
            </w:r>
          </w:p>
        </w:tc>
        <w:tc>
          <w:tcPr>
            <w:tcW w:w="2020" w:type="dxa"/>
          </w:tcPr>
          <w:p w14:paraId="391D3C30" w14:textId="47972104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 (</w:t>
            </w:r>
            <w:r w:rsidR="00A358BF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22" w:type="dxa"/>
          </w:tcPr>
          <w:p w14:paraId="319ABD47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Ramo de Atividade da Empresa</w:t>
            </w:r>
          </w:p>
        </w:tc>
        <w:tc>
          <w:tcPr>
            <w:tcW w:w="1665" w:type="dxa"/>
          </w:tcPr>
          <w:p w14:paraId="185C1D58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790" w:type="dxa"/>
          </w:tcPr>
          <w:p w14:paraId="20DE7690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Sistema GCB</w:t>
            </w:r>
          </w:p>
          <w:p w14:paraId="117731A1" w14:textId="77777777" w:rsidR="004B15CC" w:rsidRDefault="004B15CC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(Atributo </w:t>
            </w:r>
            <w:r w:rsidRPr="00915A92">
              <w:rPr>
                <w:sz w:val="24"/>
                <w:szCs w:val="24"/>
              </w:rPr>
              <w:t>RATCD</w:t>
            </w:r>
            <w:r>
              <w:rPr>
                <w:sz w:val="24"/>
                <w:szCs w:val="24"/>
              </w:rPr>
              <w:t>)</w:t>
            </w:r>
          </w:p>
        </w:tc>
      </w:tr>
      <w:tr w:rsidR="00772F22" w14:paraId="146BCC86" w14:textId="77777777" w:rsidTr="00EF485B">
        <w:tc>
          <w:tcPr>
            <w:tcW w:w="1572" w:type="dxa"/>
          </w:tcPr>
          <w:p w14:paraId="3672B533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CD_ETB</w:t>
            </w:r>
          </w:p>
        </w:tc>
        <w:tc>
          <w:tcPr>
            <w:tcW w:w="2020" w:type="dxa"/>
          </w:tcPr>
          <w:p w14:paraId="699E4895" w14:textId="5668FB0A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 (</w:t>
            </w:r>
            <w:r w:rsidR="00A358B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22" w:type="dxa"/>
          </w:tcPr>
          <w:p w14:paraId="78535AE9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Estabelecimento Comercial da Empresa</w:t>
            </w:r>
          </w:p>
        </w:tc>
        <w:tc>
          <w:tcPr>
            <w:tcW w:w="1665" w:type="dxa"/>
          </w:tcPr>
          <w:p w14:paraId="30D3943B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790" w:type="dxa"/>
          </w:tcPr>
          <w:p w14:paraId="3FEA7160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Sistema GBR</w:t>
            </w:r>
          </w:p>
          <w:p w14:paraId="200C56D4" w14:textId="77777777" w:rsidR="00915A92" w:rsidRDefault="00915A9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(Atributo </w:t>
            </w:r>
            <w:r w:rsidRPr="00915A92">
              <w:rPr>
                <w:sz w:val="24"/>
                <w:szCs w:val="24"/>
              </w:rPr>
              <w:t>ETBCD</w:t>
            </w:r>
            <w:r>
              <w:rPr>
                <w:sz w:val="24"/>
                <w:szCs w:val="24"/>
              </w:rPr>
              <w:t>)</w:t>
            </w:r>
          </w:p>
        </w:tc>
      </w:tr>
      <w:tr w:rsidR="00772F22" w14:paraId="535E0906" w14:textId="77777777" w:rsidTr="00EF485B">
        <w:tc>
          <w:tcPr>
            <w:tcW w:w="1572" w:type="dxa"/>
          </w:tcPr>
          <w:p w14:paraId="0691EB6D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CD_ERA</w:t>
            </w:r>
          </w:p>
        </w:tc>
        <w:tc>
          <w:tcPr>
            <w:tcW w:w="2020" w:type="dxa"/>
          </w:tcPr>
          <w:p w14:paraId="270177A9" w14:textId="2DEE6B26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 (</w:t>
            </w:r>
            <w:r w:rsidR="00A358BF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22" w:type="dxa"/>
          </w:tcPr>
          <w:p w14:paraId="7E5857AC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Ramo de Atividade do Estabelecimento Comercial da Empresa</w:t>
            </w:r>
          </w:p>
        </w:tc>
        <w:tc>
          <w:tcPr>
            <w:tcW w:w="1665" w:type="dxa"/>
          </w:tcPr>
          <w:p w14:paraId="1E28540D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790" w:type="dxa"/>
          </w:tcPr>
          <w:p w14:paraId="0C2D463A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Sistema GCB</w:t>
            </w:r>
          </w:p>
          <w:p w14:paraId="3FEBC7D5" w14:textId="516AF175" w:rsidR="00915A92" w:rsidRDefault="00915A9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(Atributo </w:t>
            </w:r>
            <w:r w:rsidR="008B59E8" w:rsidRPr="008B59E8">
              <w:rPr>
                <w:sz w:val="24"/>
                <w:szCs w:val="24"/>
              </w:rPr>
              <w:t>ETBCDRMOATV</w:t>
            </w:r>
            <w:r>
              <w:rPr>
                <w:sz w:val="24"/>
                <w:szCs w:val="24"/>
              </w:rPr>
              <w:t>)</w:t>
            </w:r>
          </w:p>
        </w:tc>
      </w:tr>
      <w:tr w:rsidR="00772F22" w14:paraId="25CDB120" w14:textId="77777777" w:rsidTr="00EF485B">
        <w:tc>
          <w:tcPr>
            <w:tcW w:w="1572" w:type="dxa"/>
          </w:tcPr>
          <w:p w14:paraId="598D126E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DS_ETB</w:t>
            </w:r>
          </w:p>
        </w:tc>
        <w:tc>
          <w:tcPr>
            <w:tcW w:w="2020" w:type="dxa"/>
          </w:tcPr>
          <w:p w14:paraId="1408EB58" w14:textId="65EF303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 (</w:t>
            </w:r>
            <w:r w:rsidR="004E0177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22" w:type="dxa"/>
          </w:tcPr>
          <w:p w14:paraId="3539393B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Estabelecimento Comercial da Empresa</w:t>
            </w:r>
          </w:p>
        </w:tc>
        <w:tc>
          <w:tcPr>
            <w:tcW w:w="1665" w:type="dxa"/>
          </w:tcPr>
          <w:p w14:paraId="6F5550FE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790" w:type="dxa"/>
          </w:tcPr>
          <w:p w14:paraId="371101D5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no Sistema GBR</w:t>
            </w:r>
          </w:p>
          <w:p w14:paraId="22800F0A" w14:textId="77777777" w:rsidR="00915A92" w:rsidRDefault="00915A9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(Atributo </w:t>
            </w:r>
            <w:r w:rsidRPr="00915A92">
              <w:rPr>
                <w:sz w:val="24"/>
                <w:szCs w:val="24"/>
              </w:rPr>
              <w:t>ETBCD</w:t>
            </w:r>
            <w:r>
              <w:rPr>
                <w:sz w:val="24"/>
                <w:szCs w:val="24"/>
              </w:rPr>
              <w:t>)</w:t>
            </w:r>
          </w:p>
        </w:tc>
      </w:tr>
      <w:tr w:rsidR="00772F22" w14:paraId="3D5557C3" w14:textId="77777777" w:rsidTr="00EF485B">
        <w:tc>
          <w:tcPr>
            <w:tcW w:w="1572" w:type="dxa"/>
          </w:tcPr>
          <w:p w14:paraId="5F10DED5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VL_FAT</w:t>
            </w:r>
          </w:p>
        </w:tc>
        <w:tc>
          <w:tcPr>
            <w:tcW w:w="2020" w:type="dxa"/>
          </w:tcPr>
          <w:p w14:paraId="254172CA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 (14,2)</w:t>
            </w:r>
          </w:p>
        </w:tc>
        <w:tc>
          <w:tcPr>
            <w:tcW w:w="2522" w:type="dxa"/>
          </w:tcPr>
          <w:p w14:paraId="5ADD67F4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Faturamento da Empresa</w:t>
            </w:r>
          </w:p>
        </w:tc>
        <w:tc>
          <w:tcPr>
            <w:tcW w:w="1665" w:type="dxa"/>
          </w:tcPr>
          <w:p w14:paraId="7AE9DACC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790" w:type="dxa"/>
          </w:tcPr>
          <w:p w14:paraId="787BB82C" w14:textId="77777777" w:rsidR="00772F22" w:rsidRDefault="00772F2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Buscar no Sistema GCB (Atributo </w:t>
            </w:r>
            <w:r w:rsidRPr="00772F22">
              <w:rPr>
                <w:sz w:val="24"/>
                <w:szCs w:val="24"/>
              </w:rPr>
              <w:t>RGSVLFTNANU</w:t>
            </w:r>
            <w:r>
              <w:rPr>
                <w:sz w:val="24"/>
                <w:szCs w:val="24"/>
              </w:rPr>
              <w:t>)</w:t>
            </w:r>
          </w:p>
        </w:tc>
      </w:tr>
      <w:tr w:rsidR="00772F22" w14:paraId="293B8D7D" w14:textId="77777777" w:rsidTr="00EF485B">
        <w:tc>
          <w:tcPr>
            <w:tcW w:w="1572" w:type="dxa"/>
          </w:tcPr>
          <w:p w14:paraId="0E149D59" w14:textId="77777777" w:rsidR="00772F22" w:rsidRDefault="00915A9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DT_CAD</w:t>
            </w:r>
          </w:p>
        </w:tc>
        <w:tc>
          <w:tcPr>
            <w:tcW w:w="2020" w:type="dxa"/>
          </w:tcPr>
          <w:p w14:paraId="47E51A13" w14:textId="77777777" w:rsidR="00772F22" w:rsidRDefault="00915A9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(8)</w:t>
            </w:r>
          </w:p>
        </w:tc>
        <w:tc>
          <w:tcPr>
            <w:tcW w:w="2522" w:type="dxa"/>
          </w:tcPr>
          <w:p w14:paraId="3B263454" w14:textId="77777777" w:rsidR="00772F22" w:rsidRDefault="00915A92" w:rsidP="0091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Cadastro da Pessoa/Empresa</w:t>
            </w:r>
          </w:p>
        </w:tc>
        <w:tc>
          <w:tcPr>
            <w:tcW w:w="1665" w:type="dxa"/>
          </w:tcPr>
          <w:p w14:paraId="43B243CC" w14:textId="77777777" w:rsidR="00772F22" w:rsidRDefault="00915A9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2790" w:type="dxa"/>
          </w:tcPr>
          <w:p w14:paraId="28DFB550" w14:textId="77777777" w:rsidR="00772F22" w:rsidRDefault="00915A92" w:rsidP="007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Buscar no Sistema GCB (Atributo </w:t>
            </w:r>
            <w:r w:rsidRPr="00915A92">
              <w:rPr>
                <w:sz w:val="24"/>
                <w:szCs w:val="24"/>
              </w:rPr>
              <w:t>CLNDTCDT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6CAFBC90" w14:textId="77777777" w:rsidR="008A0CF0" w:rsidRDefault="008A0CF0"/>
    <w:p w14:paraId="0685910B" w14:textId="77777777" w:rsidR="006F5886" w:rsidRDefault="006F5886" w:rsidP="006F5886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TRAILER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2000"/>
        <w:gridCol w:w="2410"/>
        <w:gridCol w:w="1701"/>
        <w:gridCol w:w="2829"/>
      </w:tblGrid>
      <w:tr w:rsidR="006F5886" w14:paraId="4DC74E58" w14:textId="77777777" w:rsidTr="00EF485B">
        <w:tc>
          <w:tcPr>
            <w:tcW w:w="1681" w:type="dxa"/>
          </w:tcPr>
          <w:p w14:paraId="4D1A093E" w14:textId="77777777" w:rsidR="006F5886" w:rsidRPr="00720F6B" w:rsidRDefault="006F5886" w:rsidP="00EF485B">
            <w:pPr>
              <w:rPr>
                <w:b/>
                <w:sz w:val="24"/>
                <w:szCs w:val="24"/>
              </w:rPr>
            </w:pPr>
            <w:r w:rsidRPr="00720F6B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2000" w:type="dxa"/>
          </w:tcPr>
          <w:p w14:paraId="7AE17CD7" w14:textId="77777777" w:rsidR="006F5886" w:rsidRPr="00720F6B" w:rsidRDefault="006F5886" w:rsidP="00EF485B">
            <w:pPr>
              <w:rPr>
                <w:b/>
                <w:sz w:val="24"/>
                <w:szCs w:val="24"/>
              </w:rPr>
            </w:pPr>
            <w:r w:rsidRPr="00720F6B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410" w:type="dxa"/>
          </w:tcPr>
          <w:p w14:paraId="377F44D5" w14:textId="77777777" w:rsidR="006F5886" w:rsidRPr="00720F6B" w:rsidRDefault="006F5886" w:rsidP="00EF485B">
            <w:pPr>
              <w:rPr>
                <w:b/>
                <w:sz w:val="24"/>
                <w:szCs w:val="24"/>
              </w:rPr>
            </w:pPr>
            <w:r w:rsidRPr="00720F6B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01" w:type="dxa"/>
          </w:tcPr>
          <w:p w14:paraId="28807B9E" w14:textId="77777777" w:rsidR="006F5886" w:rsidRPr="00720F6B" w:rsidRDefault="006F5886" w:rsidP="00EF48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OBRIGATÓRIO</w:t>
            </w:r>
          </w:p>
        </w:tc>
        <w:tc>
          <w:tcPr>
            <w:tcW w:w="2829" w:type="dxa"/>
          </w:tcPr>
          <w:p w14:paraId="641326E0" w14:textId="77777777" w:rsidR="006F5886" w:rsidRPr="00720F6B" w:rsidRDefault="006F5886" w:rsidP="00EF485B">
            <w:pPr>
              <w:rPr>
                <w:b/>
                <w:sz w:val="24"/>
                <w:szCs w:val="24"/>
              </w:rPr>
            </w:pPr>
            <w:r w:rsidRPr="00720F6B">
              <w:rPr>
                <w:b/>
                <w:sz w:val="24"/>
                <w:szCs w:val="24"/>
              </w:rPr>
              <w:t>OBSERVAÇÃO</w:t>
            </w:r>
          </w:p>
        </w:tc>
      </w:tr>
      <w:tr w:rsidR="006F5886" w:rsidRPr="00720F6B" w14:paraId="487F4A73" w14:textId="77777777" w:rsidTr="00EF485B">
        <w:tc>
          <w:tcPr>
            <w:tcW w:w="1681" w:type="dxa"/>
          </w:tcPr>
          <w:p w14:paraId="7215602E" w14:textId="77777777" w:rsidR="006F5886" w:rsidRPr="00720F6B" w:rsidRDefault="006F5886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TP_REG</w:t>
            </w:r>
          </w:p>
        </w:tc>
        <w:tc>
          <w:tcPr>
            <w:tcW w:w="2000" w:type="dxa"/>
          </w:tcPr>
          <w:p w14:paraId="3917B93A" w14:textId="77777777" w:rsidR="006F5886" w:rsidRPr="00720F6B" w:rsidRDefault="006F5886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NUMÉRICO </w:t>
            </w:r>
            <w:r w:rsidRPr="00720F6B">
              <w:rPr>
                <w:sz w:val="24"/>
                <w:szCs w:val="24"/>
              </w:rPr>
              <w:t>(1)</w:t>
            </w:r>
          </w:p>
        </w:tc>
        <w:tc>
          <w:tcPr>
            <w:tcW w:w="2410" w:type="dxa"/>
          </w:tcPr>
          <w:p w14:paraId="5E29AAEE" w14:textId="77777777" w:rsidR="006F5886" w:rsidRPr="00720F6B" w:rsidRDefault="006F5886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Registro</w:t>
            </w:r>
          </w:p>
        </w:tc>
        <w:tc>
          <w:tcPr>
            <w:tcW w:w="1701" w:type="dxa"/>
          </w:tcPr>
          <w:p w14:paraId="7F8F4386" w14:textId="77777777" w:rsidR="006F5886" w:rsidRDefault="006F5886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829" w:type="dxa"/>
          </w:tcPr>
          <w:p w14:paraId="361E6E6E" w14:textId="77777777" w:rsidR="006F5886" w:rsidRPr="00720F6B" w:rsidRDefault="006F5886" w:rsidP="00EF4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Fixo 9</w:t>
            </w:r>
          </w:p>
        </w:tc>
      </w:tr>
      <w:tr w:rsidR="006F5886" w:rsidRPr="00720F6B" w14:paraId="0DE54943" w14:textId="77777777" w:rsidTr="00EF485B">
        <w:tc>
          <w:tcPr>
            <w:tcW w:w="1681" w:type="dxa"/>
          </w:tcPr>
          <w:p w14:paraId="733337B2" w14:textId="77777777" w:rsidR="006F5886" w:rsidRDefault="006F5886" w:rsidP="006F5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QT_RGT</w:t>
            </w:r>
          </w:p>
        </w:tc>
        <w:tc>
          <w:tcPr>
            <w:tcW w:w="2000" w:type="dxa"/>
          </w:tcPr>
          <w:p w14:paraId="0EEC918B" w14:textId="77777777" w:rsidR="006F5886" w:rsidRDefault="006F5886" w:rsidP="006F5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NUMÉRICO </w:t>
            </w:r>
            <w:r w:rsidRPr="00720F6B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15</w:t>
            </w:r>
            <w:r w:rsidRPr="00720F6B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249827F0" w14:textId="77777777" w:rsidR="006F5886" w:rsidRDefault="006F5886" w:rsidP="006F5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Registros Totais do Arquivo</w:t>
            </w:r>
          </w:p>
        </w:tc>
        <w:tc>
          <w:tcPr>
            <w:tcW w:w="1701" w:type="dxa"/>
          </w:tcPr>
          <w:p w14:paraId="7C40DCA1" w14:textId="77777777" w:rsidR="006F5886" w:rsidRDefault="006F5886" w:rsidP="006F5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829" w:type="dxa"/>
          </w:tcPr>
          <w:p w14:paraId="5F5D0067" w14:textId="77777777" w:rsidR="006F5886" w:rsidRDefault="006F5886" w:rsidP="006F5886">
            <w:pPr>
              <w:rPr>
                <w:sz w:val="24"/>
                <w:szCs w:val="24"/>
              </w:rPr>
            </w:pPr>
          </w:p>
        </w:tc>
      </w:tr>
    </w:tbl>
    <w:p w14:paraId="30383AA6" w14:textId="77777777" w:rsidR="006F5886" w:rsidRDefault="006F5886"/>
    <w:sectPr w:rsidR="006F5886" w:rsidSect="008A0CF0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27918" w14:textId="77777777" w:rsidR="00A231C1" w:rsidRDefault="00A231C1" w:rsidP="00A231C1">
      <w:pPr>
        <w:spacing w:after="0" w:line="240" w:lineRule="auto"/>
      </w:pPr>
      <w:r>
        <w:separator/>
      </w:r>
    </w:p>
  </w:endnote>
  <w:endnote w:type="continuationSeparator" w:id="0">
    <w:p w14:paraId="28D538EA" w14:textId="77777777" w:rsidR="00A231C1" w:rsidRDefault="00A231C1" w:rsidP="00A2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9BD15" w14:textId="77777777" w:rsidR="00A231C1" w:rsidRDefault="00A231C1" w:rsidP="00A231C1">
      <w:pPr>
        <w:spacing w:after="0" w:line="240" w:lineRule="auto"/>
      </w:pPr>
      <w:r>
        <w:separator/>
      </w:r>
    </w:p>
  </w:footnote>
  <w:footnote w:type="continuationSeparator" w:id="0">
    <w:p w14:paraId="0821892C" w14:textId="77777777" w:rsidR="00A231C1" w:rsidRDefault="00A231C1" w:rsidP="00A23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F0"/>
    <w:rsid w:val="001465D4"/>
    <w:rsid w:val="001528C6"/>
    <w:rsid w:val="00190733"/>
    <w:rsid w:val="001F4C57"/>
    <w:rsid w:val="003106AF"/>
    <w:rsid w:val="00375EDC"/>
    <w:rsid w:val="00425043"/>
    <w:rsid w:val="004B15CC"/>
    <w:rsid w:val="004E0177"/>
    <w:rsid w:val="0054490A"/>
    <w:rsid w:val="00544DAD"/>
    <w:rsid w:val="0064402C"/>
    <w:rsid w:val="006F5886"/>
    <w:rsid w:val="00701F5F"/>
    <w:rsid w:val="00772F22"/>
    <w:rsid w:val="008A0CF0"/>
    <w:rsid w:val="008B59E8"/>
    <w:rsid w:val="00915A92"/>
    <w:rsid w:val="00A231C1"/>
    <w:rsid w:val="00A358BF"/>
    <w:rsid w:val="00C5457A"/>
    <w:rsid w:val="00D17E15"/>
    <w:rsid w:val="00DE1A23"/>
    <w:rsid w:val="00F4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39E4"/>
  <w15:chartTrackingRefBased/>
  <w15:docId w15:val="{9F19D0A8-0E5F-4913-AFAA-9F46E9C1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C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0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465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65D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65D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65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65D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6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5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2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31C1"/>
  </w:style>
  <w:style w:type="paragraph" w:styleId="Rodap">
    <w:name w:val="footer"/>
    <w:basedOn w:val="Normal"/>
    <w:link w:val="RodapChar"/>
    <w:uiPriority w:val="99"/>
    <w:unhideWhenUsed/>
    <w:rsid w:val="00A2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4C9470B3</Template>
  <TotalTime>168</TotalTime>
  <Pages>2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Roldi</dc:creator>
  <cp:keywords/>
  <dc:description/>
  <cp:lastModifiedBy>Marcio Victor de Paula Moreira</cp:lastModifiedBy>
  <cp:revision>13</cp:revision>
  <dcterms:created xsi:type="dcterms:W3CDTF">2020-09-10T14:50:00Z</dcterms:created>
  <dcterms:modified xsi:type="dcterms:W3CDTF">2020-10-06T20:24:00Z</dcterms:modified>
</cp:coreProperties>
</file>